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071" w:rsidRDefault="00EF6071" w:rsidP="00133718">
      <w:pPr>
        <w:jc w:val="center"/>
        <w:rPr>
          <w:sz w:val="24"/>
          <w:szCs w:val="24"/>
        </w:rPr>
      </w:pPr>
    </w:p>
    <w:p w:rsidR="000D0B04" w:rsidRDefault="00FE4036" w:rsidP="000D0B04">
      <w:pPr>
        <w:rPr>
          <w:sz w:val="24"/>
          <w:szCs w:val="24"/>
        </w:rPr>
      </w:pPr>
      <w:r>
        <w:rPr>
          <w:sz w:val="24"/>
          <w:szCs w:val="24"/>
        </w:rPr>
        <w:t>Loma Vista Homeowners Association Inc. 5518 Loma Vista Drive E, Davenport, FL 33896-5006</w:t>
      </w:r>
    </w:p>
    <w:p w:rsidR="00EF6071" w:rsidRDefault="00EF6071" w:rsidP="000D0B04">
      <w:pPr>
        <w:rPr>
          <w:sz w:val="24"/>
          <w:szCs w:val="24"/>
        </w:rPr>
      </w:pPr>
    </w:p>
    <w:p w:rsidR="00EF6071" w:rsidRPr="00857FC1" w:rsidRDefault="005D4FC2" w:rsidP="00EF60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Annual General Meeting</w:t>
      </w:r>
      <w:r w:rsidR="00EF6071" w:rsidRPr="00857FC1">
        <w:rPr>
          <w:b/>
          <w:sz w:val="24"/>
          <w:szCs w:val="24"/>
          <w:u w:val="single"/>
        </w:rPr>
        <w:t xml:space="preserve"> Minutes </w:t>
      </w:r>
      <w:r w:rsidR="00A0310F" w:rsidRPr="00857FC1">
        <w:rPr>
          <w:b/>
          <w:sz w:val="24"/>
          <w:szCs w:val="24"/>
          <w:u w:val="single"/>
        </w:rPr>
        <w:t>–</w:t>
      </w:r>
      <w:r w:rsidR="00EF6071" w:rsidRPr="00857FC1">
        <w:rPr>
          <w:b/>
          <w:sz w:val="24"/>
          <w:szCs w:val="24"/>
          <w:u w:val="single"/>
        </w:rPr>
        <w:t xml:space="preserve"> </w:t>
      </w:r>
      <w:r w:rsidR="0057374D">
        <w:rPr>
          <w:b/>
          <w:sz w:val="24"/>
          <w:szCs w:val="24"/>
          <w:u w:val="single"/>
        </w:rPr>
        <w:t>January 16, 2013</w:t>
      </w:r>
    </w:p>
    <w:p w:rsidR="00EF6071" w:rsidRDefault="00EF6071" w:rsidP="00EF6071">
      <w:pPr>
        <w:jc w:val="center"/>
        <w:rPr>
          <w:sz w:val="32"/>
          <w:szCs w:val="32"/>
        </w:rPr>
      </w:pPr>
    </w:p>
    <w:p w:rsidR="00EF6071" w:rsidRDefault="00975639" w:rsidP="00EF6071">
      <w:pPr>
        <w:rPr>
          <w:sz w:val="24"/>
          <w:szCs w:val="24"/>
        </w:rPr>
      </w:pPr>
      <w:r w:rsidRPr="00857FC1">
        <w:rPr>
          <w:sz w:val="24"/>
          <w:szCs w:val="24"/>
        </w:rPr>
        <w:t xml:space="preserve">The meeting </w:t>
      </w:r>
      <w:r w:rsidR="00996AA7">
        <w:rPr>
          <w:sz w:val="24"/>
          <w:szCs w:val="24"/>
        </w:rPr>
        <w:t xml:space="preserve">was held at </w:t>
      </w:r>
      <w:proofErr w:type="spellStart"/>
      <w:r w:rsidR="000C334D">
        <w:rPr>
          <w:sz w:val="24"/>
          <w:szCs w:val="24"/>
        </w:rPr>
        <w:t>Cagan</w:t>
      </w:r>
      <w:proofErr w:type="spellEnd"/>
      <w:r w:rsidR="000C334D">
        <w:rPr>
          <w:sz w:val="24"/>
          <w:szCs w:val="24"/>
        </w:rPr>
        <w:t xml:space="preserve"> Crossing Library and was opened at </w:t>
      </w:r>
      <w:r w:rsidR="0057374D">
        <w:rPr>
          <w:sz w:val="24"/>
          <w:szCs w:val="24"/>
        </w:rPr>
        <w:t>6:10</w:t>
      </w:r>
      <w:r w:rsidR="00536562">
        <w:rPr>
          <w:sz w:val="24"/>
          <w:szCs w:val="24"/>
        </w:rPr>
        <w:t>6</w:t>
      </w:r>
      <w:r w:rsidR="000C334D">
        <w:rPr>
          <w:sz w:val="24"/>
          <w:szCs w:val="24"/>
        </w:rPr>
        <w:t>pm</w:t>
      </w:r>
      <w:r w:rsidR="00A0310F" w:rsidRPr="00857FC1">
        <w:rPr>
          <w:sz w:val="24"/>
          <w:szCs w:val="24"/>
        </w:rPr>
        <w:t xml:space="preserve"> pm by </w:t>
      </w:r>
      <w:r w:rsidR="00996AA7">
        <w:rPr>
          <w:sz w:val="24"/>
          <w:szCs w:val="24"/>
        </w:rPr>
        <w:t>David King</w:t>
      </w:r>
      <w:r w:rsidR="00255998">
        <w:rPr>
          <w:sz w:val="24"/>
          <w:szCs w:val="24"/>
        </w:rPr>
        <w:t>.  Meeting had the best turn out in a few years as there were 47 homes represented.</w:t>
      </w:r>
    </w:p>
    <w:p w:rsidR="0084422F" w:rsidRDefault="0084422F" w:rsidP="00EF6071">
      <w:pPr>
        <w:rPr>
          <w:sz w:val="24"/>
          <w:szCs w:val="24"/>
        </w:rPr>
      </w:pPr>
    </w:p>
    <w:p w:rsidR="0084422F" w:rsidRDefault="0084422F" w:rsidP="00EF6071">
      <w:pPr>
        <w:rPr>
          <w:sz w:val="24"/>
          <w:szCs w:val="24"/>
        </w:rPr>
      </w:pPr>
      <w:r>
        <w:rPr>
          <w:sz w:val="24"/>
          <w:szCs w:val="24"/>
        </w:rPr>
        <w:t xml:space="preserve">Board Members Present:  Ken </w:t>
      </w:r>
      <w:proofErr w:type="spellStart"/>
      <w:r>
        <w:rPr>
          <w:sz w:val="24"/>
          <w:szCs w:val="24"/>
        </w:rPr>
        <w:t>Emberton</w:t>
      </w:r>
      <w:proofErr w:type="spellEnd"/>
      <w:r>
        <w:rPr>
          <w:sz w:val="24"/>
          <w:szCs w:val="24"/>
        </w:rPr>
        <w:t xml:space="preserve">, Jennifer </w:t>
      </w:r>
      <w:proofErr w:type="spellStart"/>
      <w:r>
        <w:rPr>
          <w:sz w:val="24"/>
          <w:szCs w:val="24"/>
        </w:rPr>
        <w:t>Kibby</w:t>
      </w:r>
      <w:proofErr w:type="spellEnd"/>
      <w:r>
        <w:rPr>
          <w:sz w:val="24"/>
          <w:szCs w:val="24"/>
        </w:rPr>
        <w:t>, Joanne Sands, Robert Harrington, Jack Kibby</w:t>
      </w:r>
      <w:bookmarkStart w:id="0" w:name="_GoBack"/>
      <w:bookmarkEnd w:id="0"/>
    </w:p>
    <w:p w:rsidR="00BF7ADA" w:rsidRPr="00857FC1" w:rsidRDefault="00BF7ADA" w:rsidP="00EF6071">
      <w:pPr>
        <w:rPr>
          <w:sz w:val="24"/>
          <w:szCs w:val="24"/>
        </w:rPr>
      </w:pPr>
    </w:p>
    <w:p w:rsidR="00317464" w:rsidRPr="00857FC1" w:rsidRDefault="00EF6071" w:rsidP="00EF6071">
      <w:pPr>
        <w:rPr>
          <w:sz w:val="24"/>
          <w:szCs w:val="24"/>
        </w:rPr>
      </w:pPr>
      <w:r w:rsidRPr="00857FC1">
        <w:rPr>
          <w:b/>
          <w:sz w:val="24"/>
          <w:szCs w:val="24"/>
          <w:u w:val="single"/>
        </w:rPr>
        <w:t>Secretary</w:t>
      </w:r>
      <w:r w:rsidR="004C7347" w:rsidRPr="00857FC1">
        <w:rPr>
          <w:b/>
          <w:sz w:val="24"/>
          <w:szCs w:val="24"/>
          <w:u w:val="single"/>
        </w:rPr>
        <w:t xml:space="preserve"> </w:t>
      </w:r>
      <w:r w:rsidRPr="00857FC1">
        <w:rPr>
          <w:b/>
          <w:sz w:val="24"/>
          <w:szCs w:val="24"/>
          <w:u w:val="single"/>
        </w:rPr>
        <w:t>Report</w:t>
      </w:r>
    </w:p>
    <w:p w:rsidR="00CC67F9" w:rsidRDefault="00A0310F" w:rsidP="003E0A5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E0A56">
        <w:rPr>
          <w:sz w:val="24"/>
          <w:szCs w:val="24"/>
        </w:rPr>
        <w:t xml:space="preserve">Minutes from the </w:t>
      </w:r>
      <w:r w:rsidR="007C4E9A">
        <w:rPr>
          <w:sz w:val="24"/>
          <w:szCs w:val="24"/>
        </w:rPr>
        <w:t>2012</w:t>
      </w:r>
      <w:r w:rsidR="000C334D">
        <w:rPr>
          <w:sz w:val="24"/>
          <w:szCs w:val="24"/>
        </w:rPr>
        <w:t xml:space="preserve"> Annual Meeting were read by Jennifer </w:t>
      </w:r>
      <w:proofErr w:type="spellStart"/>
      <w:r w:rsidR="000C334D">
        <w:rPr>
          <w:sz w:val="24"/>
          <w:szCs w:val="24"/>
        </w:rPr>
        <w:t>Kibby</w:t>
      </w:r>
      <w:proofErr w:type="spellEnd"/>
      <w:r w:rsidR="004C7347" w:rsidRPr="003E0A56">
        <w:rPr>
          <w:sz w:val="24"/>
          <w:szCs w:val="24"/>
        </w:rPr>
        <w:t>.</w:t>
      </w:r>
      <w:r w:rsidR="007C4E9A">
        <w:rPr>
          <w:sz w:val="24"/>
          <w:szCs w:val="24"/>
        </w:rPr>
        <w:t xml:space="preserve"> Accepted by John </w:t>
      </w:r>
      <w:proofErr w:type="spellStart"/>
      <w:r w:rsidR="007C4E9A">
        <w:rPr>
          <w:sz w:val="24"/>
          <w:szCs w:val="24"/>
        </w:rPr>
        <w:t>Magno</w:t>
      </w:r>
      <w:r w:rsidR="00FA75C2">
        <w:rPr>
          <w:sz w:val="24"/>
          <w:szCs w:val="24"/>
        </w:rPr>
        <w:t>t</w:t>
      </w:r>
      <w:r w:rsidR="007C4E9A">
        <w:rPr>
          <w:sz w:val="24"/>
          <w:szCs w:val="24"/>
        </w:rPr>
        <w:t>ti</w:t>
      </w:r>
      <w:proofErr w:type="spellEnd"/>
      <w:r w:rsidR="007C4E9A">
        <w:rPr>
          <w:sz w:val="24"/>
          <w:szCs w:val="24"/>
        </w:rPr>
        <w:t xml:space="preserve"> and Carmen King.</w:t>
      </w:r>
    </w:p>
    <w:p w:rsidR="000C334D" w:rsidRDefault="000C334D" w:rsidP="000C334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201</w:t>
      </w:r>
      <w:r w:rsidR="004674B4">
        <w:rPr>
          <w:b/>
          <w:sz w:val="24"/>
          <w:szCs w:val="24"/>
          <w:u w:val="single"/>
        </w:rPr>
        <w:t>2</w:t>
      </w:r>
      <w:r>
        <w:rPr>
          <w:b/>
          <w:sz w:val="24"/>
          <w:szCs w:val="24"/>
          <w:u w:val="single"/>
        </w:rPr>
        <w:t xml:space="preserve"> Highlights</w:t>
      </w:r>
    </w:p>
    <w:p w:rsidR="004674B4" w:rsidRDefault="004674B4" w:rsidP="004674B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Pool was resurfaced</w:t>
      </w:r>
    </w:p>
    <w:p w:rsidR="004674B4" w:rsidRDefault="004674B4" w:rsidP="004674B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Pool deck was painted</w:t>
      </w:r>
    </w:p>
    <w:p w:rsidR="004674B4" w:rsidRDefault="004674B4" w:rsidP="004674B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Fence placed around pool to keep things out of pool</w:t>
      </w:r>
    </w:p>
    <w:p w:rsidR="004674B4" w:rsidRDefault="004674B4" w:rsidP="004674B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Pet waste station added near pool</w:t>
      </w:r>
    </w:p>
    <w:p w:rsidR="004674B4" w:rsidRDefault="004674B4" w:rsidP="004674B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New Christmas decorations purchased</w:t>
      </w:r>
    </w:p>
    <w:p w:rsidR="00D558F8" w:rsidRDefault="00D558F8" w:rsidP="004674B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New flag donated by a homeowner</w:t>
      </w:r>
    </w:p>
    <w:p w:rsidR="004674B4" w:rsidRPr="004674B4" w:rsidRDefault="004674B4" w:rsidP="004674B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Annual dues reduced for the second year in a row</w:t>
      </w:r>
    </w:p>
    <w:p w:rsidR="00975639" w:rsidRPr="00857FC1" w:rsidRDefault="00975639" w:rsidP="00EF6071">
      <w:pPr>
        <w:rPr>
          <w:b/>
          <w:sz w:val="24"/>
          <w:szCs w:val="24"/>
          <w:u w:val="single"/>
        </w:rPr>
      </w:pPr>
      <w:r w:rsidRPr="00857FC1">
        <w:rPr>
          <w:b/>
          <w:sz w:val="24"/>
          <w:szCs w:val="24"/>
          <w:u w:val="single"/>
        </w:rPr>
        <w:t>Treasurers Report</w:t>
      </w:r>
    </w:p>
    <w:p w:rsidR="00BF7ADA" w:rsidRDefault="00BF7ADA" w:rsidP="00FA75C2">
      <w:pPr>
        <w:pStyle w:val="ListParagraph"/>
        <w:numPr>
          <w:ilvl w:val="1"/>
          <w:numId w:val="8"/>
        </w:numPr>
        <w:ind w:left="720"/>
        <w:rPr>
          <w:sz w:val="24"/>
          <w:szCs w:val="24"/>
        </w:rPr>
      </w:pPr>
      <w:r w:rsidRPr="00AE6205">
        <w:rPr>
          <w:sz w:val="24"/>
          <w:szCs w:val="24"/>
        </w:rPr>
        <w:t>Ken presented t</w:t>
      </w:r>
      <w:r w:rsidR="00AE6205">
        <w:rPr>
          <w:sz w:val="24"/>
          <w:szCs w:val="24"/>
        </w:rPr>
        <w:t>he Treasures report and proposed 201</w:t>
      </w:r>
      <w:r w:rsidR="004674B4">
        <w:rPr>
          <w:sz w:val="24"/>
          <w:szCs w:val="24"/>
        </w:rPr>
        <w:t>3</w:t>
      </w:r>
      <w:r w:rsidR="00AE6205">
        <w:rPr>
          <w:sz w:val="24"/>
          <w:szCs w:val="24"/>
        </w:rPr>
        <w:t xml:space="preserve"> Budget.  The highlights discussed were:</w:t>
      </w:r>
    </w:p>
    <w:p w:rsidR="00AE6205" w:rsidRDefault="004674B4" w:rsidP="00FA75C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Reserve account up from previous year</w:t>
      </w:r>
    </w:p>
    <w:p w:rsidR="00AE6205" w:rsidRDefault="00AE6205" w:rsidP="00FA75C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Current</w:t>
      </w:r>
      <w:r w:rsidR="004674B4">
        <w:rPr>
          <w:sz w:val="24"/>
          <w:szCs w:val="24"/>
        </w:rPr>
        <w:t xml:space="preserve"> foreclosed homes is 2 and homes for sale is 1</w:t>
      </w:r>
    </w:p>
    <w:p w:rsidR="00AE6205" w:rsidRDefault="00255998" w:rsidP="00FA75C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Dues were reduced for the second year in a row and Ken is committed to reduce again</w:t>
      </w:r>
    </w:p>
    <w:p w:rsidR="00FA75C2" w:rsidRDefault="00FA75C2" w:rsidP="00FA75C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Treasurers Report and proposed 2013 Budget accepted by Brad Rupp and John </w:t>
      </w:r>
      <w:proofErr w:type="spellStart"/>
      <w:r>
        <w:rPr>
          <w:sz w:val="24"/>
          <w:szCs w:val="24"/>
        </w:rPr>
        <w:t>Magnotti</w:t>
      </w:r>
      <w:proofErr w:type="spellEnd"/>
    </w:p>
    <w:p w:rsidR="00415E76" w:rsidRDefault="004C7347" w:rsidP="00EF6071">
      <w:pPr>
        <w:rPr>
          <w:b/>
          <w:sz w:val="24"/>
          <w:szCs w:val="24"/>
          <w:u w:val="single"/>
        </w:rPr>
      </w:pPr>
      <w:r w:rsidRPr="00857FC1">
        <w:rPr>
          <w:b/>
          <w:sz w:val="24"/>
          <w:szCs w:val="24"/>
          <w:u w:val="single"/>
        </w:rPr>
        <w:t>O</w:t>
      </w:r>
      <w:r w:rsidR="00CE0EB4">
        <w:rPr>
          <w:b/>
          <w:sz w:val="24"/>
          <w:szCs w:val="24"/>
          <w:u w:val="single"/>
        </w:rPr>
        <w:t>pen Discussion</w:t>
      </w:r>
    </w:p>
    <w:p w:rsidR="00536562" w:rsidRDefault="00FA75C2" w:rsidP="002559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Carmen King announced that Ken King could no longer be on the board as VP as they will be moving soon.</w:t>
      </w:r>
    </w:p>
    <w:p w:rsidR="00FA75C2" w:rsidRDefault="00FA75C2" w:rsidP="002559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Board asked for volunteers to help – Bernadette </w:t>
      </w:r>
      <w:proofErr w:type="spellStart"/>
      <w:r>
        <w:rPr>
          <w:sz w:val="24"/>
          <w:szCs w:val="24"/>
        </w:rPr>
        <w:t>Garcowski</w:t>
      </w:r>
      <w:proofErr w:type="spellEnd"/>
      <w:r>
        <w:rPr>
          <w:sz w:val="24"/>
          <w:szCs w:val="24"/>
        </w:rPr>
        <w:t>, Karen Westfall and Sylvia from 5639 Hamlin offered assistance</w:t>
      </w:r>
    </w:p>
    <w:p w:rsidR="00FA75C2" w:rsidRDefault="00D558F8" w:rsidP="002559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Homeowner suggested the board not to meet monthly but every other month or four times a year</w:t>
      </w:r>
    </w:p>
    <w:p w:rsidR="00D558F8" w:rsidRDefault="00D558F8" w:rsidP="002559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Website is being re-done as the person that did the old website is no longer available</w:t>
      </w:r>
    </w:p>
    <w:p w:rsidR="00D558F8" w:rsidRDefault="00D558F8" w:rsidP="002559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Stop sign at entrance has disappeared – Joanne will check into it</w:t>
      </w:r>
    </w:p>
    <w:p w:rsidR="00D558F8" w:rsidRDefault="00D558F8" w:rsidP="002559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Many homeowners expressed concern regarding the garbage and yard of 5754 Loma Vista.  Advised the Board has addressed this homeowner.  Will discuss in our next Board meeting</w:t>
      </w:r>
    </w:p>
    <w:p w:rsidR="00D558F8" w:rsidRDefault="00D558F8" w:rsidP="002559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Homeowner has noted dogs using his yard – advised homeowner to report to Joanne the dogs he sees and we will try to track down homeowner responsible</w:t>
      </w:r>
    </w:p>
    <w:p w:rsidR="00D558F8" w:rsidRDefault="00D558F8" w:rsidP="002559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Homeowner reported her water bill has increased by about $60 per month and was wondering if anyone else has seen an increase.  No one currently having same issue.  Homeowner was given some advice by another homeowner</w:t>
      </w:r>
    </w:p>
    <w:p w:rsidR="00D558F8" w:rsidRDefault="00D558F8" w:rsidP="00D558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58F8">
        <w:rPr>
          <w:sz w:val="24"/>
          <w:szCs w:val="24"/>
        </w:rPr>
        <w:t>Homeowner reported 5626 Loma Vista Court</w:t>
      </w:r>
      <w:r>
        <w:rPr>
          <w:sz w:val="24"/>
          <w:szCs w:val="24"/>
        </w:rPr>
        <w:t xml:space="preserve"> needed attention</w:t>
      </w:r>
    </w:p>
    <w:p w:rsidR="00D558F8" w:rsidRPr="00D558F8" w:rsidRDefault="00D558F8" w:rsidP="00D558F8">
      <w:pPr>
        <w:rPr>
          <w:sz w:val="24"/>
          <w:szCs w:val="24"/>
        </w:rPr>
      </w:pPr>
    </w:p>
    <w:p w:rsidR="00536562" w:rsidRDefault="00536562" w:rsidP="003E0A56">
      <w:pPr>
        <w:rPr>
          <w:sz w:val="24"/>
          <w:szCs w:val="24"/>
        </w:rPr>
      </w:pPr>
      <w:r>
        <w:rPr>
          <w:sz w:val="24"/>
          <w:szCs w:val="24"/>
        </w:rPr>
        <w:t>Meeting was adjourned at 6:</w:t>
      </w:r>
      <w:r w:rsidR="00255998">
        <w:rPr>
          <w:sz w:val="24"/>
          <w:szCs w:val="24"/>
        </w:rPr>
        <w:t>55</w:t>
      </w:r>
      <w:r>
        <w:rPr>
          <w:sz w:val="24"/>
          <w:szCs w:val="24"/>
        </w:rPr>
        <w:t>pm.</w:t>
      </w:r>
    </w:p>
    <w:p w:rsidR="00406659" w:rsidRPr="000D0B04" w:rsidRDefault="009D3054" w:rsidP="003E0A56">
      <w:r>
        <w:rPr>
          <w:sz w:val="24"/>
          <w:szCs w:val="24"/>
        </w:rPr>
        <w:t>Board Meetings are open and Association Members can attend but must advise one of the Board Members at least 24 hours in advance of the meeting if they have a topic they wish discussed.</w:t>
      </w:r>
    </w:p>
    <w:sectPr w:rsidR="00406659" w:rsidRPr="000D0B04" w:rsidSect="00536562">
      <w:pgSz w:w="12240" w:h="15840"/>
      <w:pgMar w:top="245" w:right="432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560B"/>
    <w:multiLevelType w:val="hybridMultilevel"/>
    <w:tmpl w:val="3FC6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C0FB8"/>
    <w:multiLevelType w:val="hybridMultilevel"/>
    <w:tmpl w:val="6146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D655F"/>
    <w:multiLevelType w:val="hybridMultilevel"/>
    <w:tmpl w:val="91E8E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151FD"/>
    <w:multiLevelType w:val="hybridMultilevel"/>
    <w:tmpl w:val="6FDC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F7744"/>
    <w:multiLevelType w:val="hybridMultilevel"/>
    <w:tmpl w:val="4E20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F3816"/>
    <w:multiLevelType w:val="hybridMultilevel"/>
    <w:tmpl w:val="A074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16828"/>
    <w:multiLevelType w:val="hybridMultilevel"/>
    <w:tmpl w:val="D8A2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30F07"/>
    <w:multiLevelType w:val="hybridMultilevel"/>
    <w:tmpl w:val="CBF8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71"/>
    <w:rsid w:val="00010CA7"/>
    <w:rsid w:val="000A78CA"/>
    <w:rsid w:val="000C334D"/>
    <w:rsid w:val="000D0B04"/>
    <w:rsid w:val="00102893"/>
    <w:rsid w:val="00133718"/>
    <w:rsid w:val="00175ED1"/>
    <w:rsid w:val="001B16EB"/>
    <w:rsid w:val="00253760"/>
    <w:rsid w:val="00255998"/>
    <w:rsid w:val="002904FA"/>
    <w:rsid w:val="002A13F4"/>
    <w:rsid w:val="002D6C2B"/>
    <w:rsid w:val="00317464"/>
    <w:rsid w:val="0036629B"/>
    <w:rsid w:val="003723A8"/>
    <w:rsid w:val="003A3E0A"/>
    <w:rsid w:val="003E0A56"/>
    <w:rsid w:val="00406659"/>
    <w:rsid w:val="00415E76"/>
    <w:rsid w:val="00420CE5"/>
    <w:rsid w:val="004674B4"/>
    <w:rsid w:val="004C7347"/>
    <w:rsid w:val="00504592"/>
    <w:rsid w:val="00536562"/>
    <w:rsid w:val="00550AF4"/>
    <w:rsid w:val="00567707"/>
    <w:rsid w:val="0057374D"/>
    <w:rsid w:val="005D4FC2"/>
    <w:rsid w:val="00686AB7"/>
    <w:rsid w:val="00697B35"/>
    <w:rsid w:val="006A3239"/>
    <w:rsid w:val="006C59BF"/>
    <w:rsid w:val="00774DA9"/>
    <w:rsid w:val="007C4E9A"/>
    <w:rsid w:val="0084422F"/>
    <w:rsid w:val="00857FC1"/>
    <w:rsid w:val="00881114"/>
    <w:rsid w:val="00893848"/>
    <w:rsid w:val="0095764A"/>
    <w:rsid w:val="00971818"/>
    <w:rsid w:val="00975639"/>
    <w:rsid w:val="00996AA7"/>
    <w:rsid w:val="009B1C6E"/>
    <w:rsid w:val="009D3054"/>
    <w:rsid w:val="00A00E39"/>
    <w:rsid w:val="00A0310F"/>
    <w:rsid w:val="00A04562"/>
    <w:rsid w:val="00A870F5"/>
    <w:rsid w:val="00AE2664"/>
    <w:rsid w:val="00AE6205"/>
    <w:rsid w:val="00B47ADE"/>
    <w:rsid w:val="00B537ED"/>
    <w:rsid w:val="00BF7ADA"/>
    <w:rsid w:val="00C37A57"/>
    <w:rsid w:val="00C83E77"/>
    <w:rsid w:val="00CC133D"/>
    <w:rsid w:val="00CC67F9"/>
    <w:rsid w:val="00CE0EB4"/>
    <w:rsid w:val="00D4551C"/>
    <w:rsid w:val="00D558F8"/>
    <w:rsid w:val="00D61248"/>
    <w:rsid w:val="00DC0405"/>
    <w:rsid w:val="00EA7316"/>
    <w:rsid w:val="00EF6071"/>
    <w:rsid w:val="00F04B5F"/>
    <w:rsid w:val="00F64035"/>
    <w:rsid w:val="00F71526"/>
    <w:rsid w:val="00FA0DC5"/>
    <w:rsid w:val="00FA75C2"/>
    <w:rsid w:val="00FD7B01"/>
    <w:rsid w:val="00F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E77"/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E77"/>
    <w:pPr>
      <w:spacing w:before="480"/>
      <w:contextualSpacing/>
      <w:outlineLvl w:val="0"/>
    </w:pPr>
    <w:rPr>
      <w:rFonts w:ascii="Arial" w:hAnsi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77"/>
    <w:pPr>
      <w:spacing w:before="200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77"/>
    <w:pPr>
      <w:spacing w:before="200" w:line="271" w:lineRule="auto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77"/>
    <w:pPr>
      <w:spacing w:before="200"/>
      <w:outlineLvl w:val="3"/>
    </w:pPr>
    <w:rPr>
      <w:rFonts w:ascii="Arial" w:hAnsi="Arial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77"/>
    <w:pPr>
      <w:spacing w:before="200"/>
      <w:outlineLvl w:val="4"/>
    </w:pPr>
    <w:rPr>
      <w:rFonts w:ascii="Arial" w:hAnsi="Arial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77"/>
    <w:pPr>
      <w:spacing w:line="271" w:lineRule="auto"/>
      <w:outlineLvl w:val="5"/>
    </w:pPr>
    <w:rPr>
      <w:rFonts w:ascii="Arial" w:hAnsi="Arial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77"/>
    <w:pPr>
      <w:outlineLvl w:val="6"/>
    </w:pPr>
    <w:rPr>
      <w:rFonts w:ascii="Arial" w:hAnsi="Arial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77"/>
    <w:pPr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77"/>
    <w:pPr>
      <w:outlineLvl w:val="8"/>
    </w:pPr>
    <w:rPr>
      <w:rFonts w:ascii="Arial" w:hAnsi="Arial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77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77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E77"/>
    <w:rPr>
      <w:rFonts w:ascii="Arial" w:eastAsia="Times New Roman" w:hAnsi="Arial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77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77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77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77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77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77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3E77"/>
    <w:pPr>
      <w:pBdr>
        <w:bottom w:val="single" w:sz="4" w:space="1" w:color="auto"/>
      </w:pBdr>
      <w:contextualSpacing/>
    </w:pPr>
    <w:rPr>
      <w:rFonts w:ascii="Arial" w:hAnsi="Arial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E77"/>
    <w:rPr>
      <w:rFonts w:ascii="Arial" w:eastAsia="Times New Roman" w:hAnsi="Arial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77"/>
    <w:pPr>
      <w:spacing w:after="600"/>
    </w:pPr>
    <w:rPr>
      <w:rFonts w:ascii="Arial" w:hAnsi="Arial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3E77"/>
    <w:rPr>
      <w:rFonts w:ascii="Arial" w:eastAsia="Times New Roman" w:hAnsi="Arial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3E77"/>
    <w:rPr>
      <w:b/>
      <w:bCs/>
    </w:rPr>
  </w:style>
  <w:style w:type="character" w:styleId="Emphasis">
    <w:name w:val="Emphasis"/>
    <w:uiPriority w:val="20"/>
    <w:qFormat/>
    <w:rsid w:val="00C83E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3E77"/>
  </w:style>
  <w:style w:type="paragraph" w:styleId="ListParagraph">
    <w:name w:val="List Paragraph"/>
    <w:basedOn w:val="Normal"/>
    <w:uiPriority w:val="34"/>
    <w:qFormat/>
    <w:rsid w:val="00C83E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3E7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3E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77"/>
    <w:rPr>
      <w:b/>
      <w:bCs/>
      <w:i/>
      <w:iCs/>
    </w:rPr>
  </w:style>
  <w:style w:type="character" w:styleId="SubtleEmphasis">
    <w:name w:val="Subtle Emphasis"/>
    <w:uiPriority w:val="19"/>
    <w:qFormat/>
    <w:rsid w:val="00C83E77"/>
    <w:rPr>
      <w:i/>
      <w:iCs/>
    </w:rPr>
  </w:style>
  <w:style w:type="character" w:styleId="IntenseEmphasis">
    <w:name w:val="Intense Emphasis"/>
    <w:uiPriority w:val="21"/>
    <w:qFormat/>
    <w:rsid w:val="00C83E77"/>
    <w:rPr>
      <w:b/>
      <w:bCs/>
    </w:rPr>
  </w:style>
  <w:style w:type="character" w:styleId="SubtleReference">
    <w:name w:val="Subtle Reference"/>
    <w:uiPriority w:val="31"/>
    <w:qFormat/>
    <w:rsid w:val="00C83E77"/>
    <w:rPr>
      <w:smallCaps/>
    </w:rPr>
  </w:style>
  <w:style w:type="character" w:styleId="IntenseReference">
    <w:name w:val="Intense Reference"/>
    <w:uiPriority w:val="32"/>
    <w:qFormat/>
    <w:rsid w:val="00C83E77"/>
    <w:rPr>
      <w:smallCaps/>
      <w:spacing w:val="5"/>
      <w:u w:val="single"/>
    </w:rPr>
  </w:style>
  <w:style w:type="character" w:styleId="BookTitle">
    <w:name w:val="Book Title"/>
    <w:uiPriority w:val="33"/>
    <w:qFormat/>
    <w:rsid w:val="00C83E7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E7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7F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E77"/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E77"/>
    <w:pPr>
      <w:spacing w:before="480"/>
      <w:contextualSpacing/>
      <w:outlineLvl w:val="0"/>
    </w:pPr>
    <w:rPr>
      <w:rFonts w:ascii="Arial" w:hAnsi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77"/>
    <w:pPr>
      <w:spacing w:before="200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77"/>
    <w:pPr>
      <w:spacing w:before="200" w:line="271" w:lineRule="auto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77"/>
    <w:pPr>
      <w:spacing w:before="200"/>
      <w:outlineLvl w:val="3"/>
    </w:pPr>
    <w:rPr>
      <w:rFonts w:ascii="Arial" w:hAnsi="Arial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77"/>
    <w:pPr>
      <w:spacing w:before="200"/>
      <w:outlineLvl w:val="4"/>
    </w:pPr>
    <w:rPr>
      <w:rFonts w:ascii="Arial" w:hAnsi="Arial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77"/>
    <w:pPr>
      <w:spacing w:line="271" w:lineRule="auto"/>
      <w:outlineLvl w:val="5"/>
    </w:pPr>
    <w:rPr>
      <w:rFonts w:ascii="Arial" w:hAnsi="Arial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77"/>
    <w:pPr>
      <w:outlineLvl w:val="6"/>
    </w:pPr>
    <w:rPr>
      <w:rFonts w:ascii="Arial" w:hAnsi="Arial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77"/>
    <w:pPr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77"/>
    <w:pPr>
      <w:outlineLvl w:val="8"/>
    </w:pPr>
    <w:rPr>
      <w:rFonts w:ascii="Arial" w:hAnsi="Arial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77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77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E77"/>
    <w:rPr>
      <w:rFonts w:ascii="Arial" w:eastAsia="Times New Roman" w:hAnsi="Arial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77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77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77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77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77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77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3E77"/>
    <w:pPr>
      <w:pBdr>
        <w:bottom w:val="single" w:sz="4" w:space="1" w:color="auto"/>
      </w:pBdr>
      <w:contextualSpacing/>
    </w:pPr>
    <w:rPr>
      <w:rFonts w:ascii="Arial" w:hAnsi="Arial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E77"/>
    <w:rPr>
      <w:rFonts w:ascii="Arial" w:eastAsia="Times New Roman" w:hAnsi="Arial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77"/>
    <w:pPr>
      <w:spacing w:after="600"/>
    </w:pPr>
    <w:rPr>
      <w:rFonts w:ascii="Arial" w:hAnsi="Arial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3E77"/>
    <w:rPr>
      <w:rFonts w:ascii="Arial" w:eastAsia="Times New Roman" w:hAnsi="Arial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3E77"/>
    <w:rPr>
      <w:b/>
      <w:bCs/>
    </w:rPr>
  </w:style>
  <w:style w:type="character" w:styleId="Emphasis">
    <w:name w:val="Emphasis"/>
    <w:uiPriority w:val="20"/>
    <w:qFormat/>
    <w:rsid w:val="00C83E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3E77"/>
  </w:style>
  <w:style w:type="paragraph" w:styleId="ListParagraph">
    <w:name w:val="List Paragraph"/>
    <w:basedOn w:val="Normal"/>
    <w:uiPriority w:val="34"/>
    <w:qFormat/>
    <w:rsid w:val="00C83E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3E7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3E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77"/>
    <w:rPr>
      <w:b/>
      <w:bCs/>
      <w:i/>
      <w:iCs/>
    </w:rPr>
  </w:style>
  <w:style w:type="character" w:styleId="SubtleEmphasis">
    <w:name w:val="Subtle Emphasis"/>
    <w:uiPriority w:val="19"/>
    <w:qFormat/>
    <w:rsid w:val="00C83E77"/>
    <w:rPr>
      <w:i/>
      <w:iCs/>
    </w:rPr>
  </w:style>
  <w:style w:type="character" w:styleId="IntenseEmphasis">
    <w:name w:val="Intense Emphasis"/>
    <w:uiPriority w:val="21"/>
    <w:qFormat/>
    <w:rsid w:val="00C83E77"/>
    <w:rPr>
      <w:b/>
      <w:bCs/>
    </w:rPr>
  </w:style>
  <w:style w:type="character" w:styleId="SubtleReference">
    <w:name w:val="Subtle Reference"/>
    <w:uiPriority w:val="31"/>
    <w:qFormat/>
    <w:rsid w:val="00C83E77"/>
    <w:rPr>
      <w:smallCaps/>
    </w:rPr>
  </w:style>
  <w:style w:type="character" w:styleId="IntenseReference">
    <w:name w:val="Intense Reference"/>
    <w:uiPriority w:val="32"/>
    <w:qFormat/>
    <w:rsid w:val="00C83E77"/>
    <w:rPr>
      <w:smallCaps/>
      <w:spacing w:val="5"/>
      <w:u w:val="single"/>
    </w:rPr>
  </w:style>
  <w:style w:type="character" w:styleId="BookTitle">
    <w:name w:val="Book Title"/>
    <w:uiPriority w:val="33"/>
    <w:qFormat/>
    <w:rsid w:val="00C83E7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E7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7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L.V.H.A\Stationary%20Templates\LVHA%20LETTER%20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LVHA LETTER HEAD</Template>
  <TotalTime>124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2476</CharactersWithSpaces>
  <SharedDoc>false</SharedDoc>
  <HLinks>
    <vt:vector size="6" baseType="variant">
      <vt:variant>
        <vt:i4>4194312</vt:i4>
      </vt:variant>
      <vt:variant>
        <vt:i4>0</vt:i4>
      </vt:variant>
      <vt:variant>
        <vt:i4>0</vt:i4>
      </vt:variant>
      <vt:variant>
        <vt:i4>5</vt:i4>
      </vt:variant>
      <vt:variant>
        <vt:lpwstr>http://www.lvhoa.com/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 Barrett</dc:creator>
  <cp:lastModifiedBy>Jen</cp:lastModifiedBy>
  <cp:revision>4</cp:revision>
  <cp:lastPrinted>2010-06-15T02:34:00Z</cp:lastPrinted>
  <dcterms:created xsi:type="dcterms:W3CDTF">2013-01-23T02:40:00Z</dcterms:created>
  <dcterms:modified xsi:type="dcterms:W3CDTF">2013-01-23T04:41:00Z</dcterms:modified>
</cp:coreProperties>
</file>